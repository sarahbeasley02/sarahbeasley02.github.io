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8"/>
        </w:rPr>
        <w:alias w:val="Enter your name:"/>
        <w:tag w:val="Enter your name:"/>
        <w:id w:val="4805016"/>
        <w:placeholder>
          <w:docPart w:val="AF334EE8534C428AB8A99B1DA23BBB3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p w14:paraId="52613504" w14:textId="55712689" w:rsidR="00351293" w:rsidRPr="007C230A" w:rsidRDefault="00B073C5">
          <w:pPr>
            <w:pStyle w:val="YourName"/>
            <w:rPr>
              <w:sz w:val="28"/>
            </w:rPr>
          </w:pPr>
          <w:r w:rsidRPr="007C230A">
            <w:rPr>
              <w:sz w:val="28"/>
            </w:rPr>
            <w:t>Sarah B</w:t>
          </w:r>
          <w:r w:rsidR="0003045A" w:rsidRPr="007C230A">
            <w:rPr>
              <w:sz w:val="28"/>
            </w:rPr>
            <w:t>e</w:t>
          </w:r>
          <w:r w:rsidRPr="007C230A">
            <w:rPr>
              <w:sz w:val="28"/>
            </w:rPr>
            <w:t>asley</w:t>
          </w:r>
        </w:p>
      </w:sdtContent>
    </w:sdt>
    <w:p w14:paraId="763BC0E1" w14:textId="5E290D92" w:rsidR="00351293" w:rsidRPr="00170369" w:rsidRDefault="00B073C5" w:rsidP="007C230A">
      <w:pPr>
        <w:pStyle w:val="ContactInformation"/>
        <w:ind w:left="0"/>
        <w:rPr>
          <w:color w:val="000000" w:themeColor="text1"/>
        </w:rPr>
      </w:pPr>
      <w:r>
        <w:t>310.561.6758</w:t>
      </w:r>
      <w:r w:rsidR="00115D44">
        <w:t xml:space="preserve"> </w:t>
      </w:r>
      <w:sdt>
        <w:sdtPr>
          <w:alias w:val="Separator:"/>
          <w:tag w:val="Separator:"/>
          <w:id w:val="-1800520950"/>
          <w:placeholder>
            <w:docPart w:val="B3745A69FEF74F5FB4A6A64EDF3587B8"/>
          </w:placeholder>
          <w:temporary/>
          <w:showingPlcHdr/>
          <w15:appearance w15:val="hidden"/>
        </w:sdtPr>
        <w:sdtEndPr/>
        <w:sdtContent>
          <w:r w:rsidR="00032A20">
            <w:t>|</w:t>
          </w:r>
        </w:sdtContent>
      </w:sdt>
      <w:r w:rsidR="00115D44">
        <w:t xml:space="preserve"> </w:t>
      </w:r>
      <w:hyperlink r:id="rId7" w:history="1">
        <w:r w:rsidR="00296263" w:rsidRPr="0043755E">
          <w:rPr>
            <w:rStyle w:val="Hyperlink"/>
          </w:rPr>
          <w:t>sarahmbeasley02@gmail.com</w:t>
        </w:r>
      </w:hyperlink>
      <w:r w:rsidR="00170369">
        <w:rPr>
          <w:rStyle w:val="Hyperlink"/>
        </w:rPr>
        <w:t xml:space="preserve"> </w:t>
      </w:r>
      <w:r w:rsidR="00E2487D">
        <w:rPr>
          <w:rStyle w:val="Hyperlink"/>
          <w:color w:val="000000" w:themeColor="text1"/>
          <w:u w:val="none"/>
        </w:rPr>
        <w:t xml:space="preserve">| </w:t>
      </w:r>
      <w:hyperlink r:id="rId8" w:history="1">
        <w:r w:rsidR="00104107" w:rsidRPr="00E30A9A">
          <w:rPr>
            <w:rStyle w:val="Hyperlink"/>
          </w:rPr>
          <w:t>https://www.linkedin.com/in/sarah-beasley-3608101aa/</w:t>
        </w:r>
      </w:hyperlink>
      <w:r w:rsidR="00104107">
        <w:rPr>
          <w:rStyle w:val="Hyperlink"/>
          <w:color w:val="000000" w:themeColor="text1"/>
          <w:u w:val="none"/>
        </w:rPr>
        <w:t xml:space="preserve"> </w:t>
      </w:r>
    </w:p>
    <w:p w14:paraId="6D635D30" w14:textId="77777777" w:rsidR="00351293" w:rsidRDefault="007917C0">
      <w:pPr>
        <w:pStyle w:val="SectionHeading"/>
      </w:pPr>
      <w:sdt>
        <w:sdtPr>
          <w:alias w:val="Education:"/>
          <w:tag w:val="Education:"/>
          <w:id w:val="-1894805864"/>
          <w:placeholder>
            <w:docPart w:val="7387222A5B0247E49CED72F2A14E70AE"/>
          </w:placeholder>
          <w:temporary/>
          <w:showingPlcHdr/>
          <w15:appearance w15:val="hidden"/>
        </w:sdtPr>
        <w:sdtEndPr/>
        <w:sdtContent>
          <w:r w:rsidR="00F67425">
            <w:t>EDUCATION</w:t>
          </w:r>
        </w:sdtContent>
      </w:sdt>
    </w:p>
    <w:p w14:paraId="17FAF88B" w14:textId="3064CC09" w:rsidR="00351293" w:rsidRDefault="008F591C">
      <w:pPr>
        <w:pStyle w:val="Location"/>
      </w:pPr>
      <w:r>
        <w:t>Massachusetts College of Pharmacy and Health Sciences (MCPHS University)</w:t>
      </w:r>
    </w:p>
    <w:p w14:paraId="121DBAF3" w14:textId="71E7C056" w:rsidR="00351293" w:rsidRDefault="00B073C5" w:rsidP="007811D6">
      <w:pPr>
        <w:pStyle w:val="JobTitle"/>
      </w:pPr>
      <w:r>
        <w:t>Doctor of Pharmacy (PharmD)</w:t>
      </w:r>
      <w:r w:rsidR="00115D44">
        <w:tab/>
      </w:r>
      <w:r w:rsidR="00154180">
        <w:t>Expected May 2026</w:t>
      </w:r>
    </w:p>
    <w:p w14:paraId="23344588" w14:textId="43E8A23E" w:rsidR="007811D6" w:rsidRPr="007811D6" w:rsidRDefault="007811D6" w:rsidP="00AC1252">
      <w:pPr>
        <w:pStyle w:val="NormalBodyText"/>
        <w:rPr>
          <w:b/>
        </w:rPr>
      </w:pPr>
      <w:r>
        <w:rPr>
          <w:b/>
        </w:rPr>
        <w:t xml:space="preserve">Minor in Biostatistics </w:t>
      </w:r>
      <w:r>
        <w:rPr>
          <w:b/>
        </w:rPr>
        <w:tab/>
        <w:t>Expected May 2022</w:t>
      </w:r>
    </w:p>
    <w:p w14:paraId="42D43A9E" w14:textId="55C1C3B3" w:rsidR="00351293" w:rsidRDefault="00AC1252" w:rsidP="00FE7436">
      <w:pPr>
        <w:pStyle w:val="NormalBodyText"/>
      </w:pPr>
      <w:r>
        <w:t>GPA: 3.9</w:t>
      </w:r>
      <w:r w:rsidR="00BB76CF">
        <w:t>8</w:t>
      </w:r>
      <w:r w:rsidR="00DD2ECA">
        <w:t>/4.00</w:t>
      </w:r>
      <w:r w:rsidRPr="00AC1252">
        <w:t xml:space="preserve"> </w:t>
      </w:r>
    </w:p>
    <w:p w14:paraId="62D99231" w14:textId="4999E0CD" w:rsidR="00351293" w:rsidRDefault="003E3086">
      <w:pPr>
        <w:pStyle w:val="NormalBodyText"/>
      </w:pPr>
      <w:r>
        <w:t xml:space="preserve">Dean’s List  </w:t>
      </w:r>
      <w:r w:rsidR="00115D44">
        <w:tab/>
      </w:r>
      <w:r>
        <w:t>August 2020</w:t>
      </w:r>
      <w:r w:rsidR="00032A20">
        <w:t xml:space="preserve"> </w:t>
      </w:r>
      <w:sdt>
        <w:sdtPr>
          <w:alias w:val="Separator:"/>
          <w:tag w:val="Separator:"/>
          <w:id w:val="383687617"/>
          <w:placeholder>
            <w:docPart w:val="1CB5DC38F8BC4EBB81E5398896D6603C"/>
          </w:placeholder>
          <w:temporary/>
          <w:showingPlcHdr/>
          <w15:appearance w15:val="hidden"/>
        </w:sdtPr>
        <w:sdtEndPr/>
        <w:sdtContent>
          <w:r w:rsidR="00032A20">
            <w:t>–</w:t>
          </w:r>
        </w:sdtContent>
      </w:sdt>
      <w:r w:rsidR="00115D44">
        <w:t xml:space="preserve"> </w:t>
      </w:r>
      <w:r>
        <w:t>Current</w:t>
      </w:r>
    </w:p>
    <w:sdt>
      <w:sdtPr>
        <w:alias w:val="Teaching Experience:"/>
        <w:tag w:val="Teaching Experience:"/>
        <w:id w:val="-1341844531"/>
        <w:placeholder>
          <w:docPart w:val="EE0D52FDD7F24125923B1D9442AE6E40"/>
        </w:placeholder>
        <w15:appearance w15:val="hidden"/>
      </w:sdtPr>
      <w:sdtEndPr/>
      <w:sdtContent>
        <w:sdt>
          <w:sdtPr>
            <w:alias w:val="Teaching Experience:"/>
            <w:tag w:val="Teaching Experience:"/>
            <w:id w:val="756019124"/>
            <w:placeholder>
              <w:docPart w:val="730106F81CF841E89A8C624AC35AC3FA"/>
            </w:placeholder>
            <w15:appearance w15:val="hidden"/>
          </w:sdtPr>
          <w:sdtEndPr/>
          <w:sdtContent>
            <w:p w14:paraId="3DAB6DB5" w14:textId="2FD5629B" w:rsidR="004B0744" w:rsidRDefault="004B0744" w:rsidP="004B0744">
              <w:pPr>
                <w:pStyle w:val="SectionHeading"/>
              </w:pPr>
              <w:r>
                <w:t xml:space="preserve">Licenses </w:t>
              </w:r>
            </w:p>
          </w:sdtContent>
        </w:sdt>
        <w:p w14:paraId="3499CF70" w14:textId="39A58FB0" w:rsidR="004B0744" w:rsidRDefault="004B0744" w:rsidP="004B0744">
          <w:pPr>
            <w:pStyle w:val="JobTitle"/>
          </w:pPr>
          <w:r>
            <w:t>Massachusetts Ph</w:t>
          </w:r>
          <w:r w:rsidR="000F72F8">
            <w:t>armacy Intern License</w:t>
          </w:r>
          <w:r w:rsidR="000F72F8">
            <w:tab/>
            <w:t>Expires June 2027</w:t>
          </w:r>
        </w:p>
        <w:p w14:paraId="61AA48DA" w14:textId="1F47438D" w:rsidR="004B0744" w:rsidRDefault="004B0744" w:rsidP="004B0744">
          <w:pPr>
            <w:pStyle w:val="JobTitle"/>
          </w:pPr>
          <w:r>
            <w:t>Tennessee Pharma</w:t>
          </w:r>
          <w:r w:rsidR="000F72F8">
            <w:t xml:space="preserve">cy Technician License </w:t>
          </w:r>
          <w:r w:rsidR="000F72F8">
            <w:tab/>
            <w:t xml:space="preserve">Expires </w:t>
          </w:r>
          <w:bookmarkStart w:id="0" w:name="_GoBack"/>
          <w:bookmarkEnd w:id="0"/>
          <w:r w:rsidR="000F72F8">
            <w:t>June 2024</w:t>
          </w:r>
        </w:p>
        <w:p w14:paraId="37666EBB" w14:textId="091275DD" w:rsidR="00351293" w:rsidRDefault="00B073C5">
          <w:pPr>
            <w:pStyle w:val="SectionHeading"/>
          </w:pPr>
          <w:r>
            <w:t>Related Experience</w:t>
          </w:r>
        </w:p>
      </w:sdtContent>
    </w:sdt>
    <w:p w14:paraId="7A50BDB0" w14:textId="0F5CDFB1" w:rsidR="007811D6" w:rsidRPr="00A3392C" w:rsidRDefault="007811D6" w:rsidP="007811D6">
      <w:pPr>
        <w:pStyle w:val="JobTitle"/>
        <w:rPr>
          <w:b w:val="0"/>
          <w:bCs/>
        </w:rPr>
      </w:pPr>
      <w:r>
        <w:rPr>
          <w:b w:val="0"/>
          <w:bCs/>
        </w:rPr>
        <w:t>MCPHS University, Boston, MA</w:t>
      </w:r>
    </w:p>
    <w:p w14:paraId="068A0FF6" w14:textId="78FE2FD0" w:rsidR="007811D6" w:rsidRDefault="007811D6" w:rsidP="007811D6">
      <w:pPr>
        <w:pStyle w:val="JobTitle"/>
      </w:pPr>
      <w:r>
        <w:t xml:space="preserve">Research Assistant </w:t>
      </w:r>
      <w:r>
        <w:tab/>
        <w:t>June 2021-Current</w:t>
      </w:r>
    </w:p>
    <w:p w14:paraId="310A7C56" w14:textId="4C06676D" w:rsidR="007811D6" w:rsidRDefault="007811D6" w:rsidP="001330EB">
      <w:pPr>
        <w:pStyle w:val="SpaceAfter"/>
        <w:numPr>
          <w:ilvl w:val="0"/>
          <w:numId w:val="13"/>
        </w:numPr>
      </w:pPr>
      <w:r>
        <w:t>Collaborated with the professor of regulatory affairs to research the variability between the New England states regarding their</w:t>
      </w:r>
      <w:r w:rsidR="001330EB">
        <w:t xml:space="preserve"> pharmacy and compounding laws</w:t>
      </w:r>
    </w:p>
    <w:p w14:paraId="64BB7780" w14:textId="08E37342" w:rsidR="001330EB" w:rsidRDefault="0035149D" w:rsidP="001330EB">
      <w:pPr>
        <w:pStyle w:val="SpaceAfter"/>
        <w:numPr>
          <w:ilvl w:val="0"/>
          <w:numId w:val="13"/>
        </w:numPr>
      </w:pPr>
      <w:r>
        <w:t>Spent</w:t>
      </w:r>
      <w:r w:rsidR="001330EB">
        <w:t xml:space="preserve"> time reviewing and combing through the legal documents</w:t>
      </w:r>
      <w:r>
        <w:t xml:space="preserve"> involved</w:t>
      </w:r>
    </w:p>
    <w:p w14:paraId="0CA4194C" w14:textId="2D6CDEE7" w:rsidR="001330EB" w:rsidRDefault="001330EB" w:rsidP="001330EB">
      <w:pPr>
        <w:pStyle w:val="SpaceAfter"/>
        <w:numPr>
          <w:ilvl w:val="0"/>
          <w:numId w:val="13"/>
        </w:numPr>
      </w:pPr>
      <w:r>
        <w:t>Researched information through going over the difference in the regulation and licensing procedures with the goal of presenting the findings</w:t>
      </w:r>
    </w:p>
    <w:p w14:paraId="6FB2DFCF" w14:textId="243AD0E7" w:rsidR="00351293" w:rsidRDefault="005643C4">
      <w:pPr>
        <w:pStyle w:val="Location"/>
      </w:pPr>
      <w:r>
        <w:t>Harbor UCLA Medical Center, Carson, CA</w:t>
      </w:r>
    </w:p>
    <w:p w14:paraId="3C410D46" w14:textId="4A4CDD37" w:rsidR="00351293" w:rsidRDefault="005643C4">
      <w:pPr>
        <w:pStyle w:val="JobTitle"/>
      </w:pPr>
      <w:r>
        <w:t>Junior Volunteer</w:t>
      </w:r>
      <w:r w:rsidR="00115D44">
        <w:tab/>
      </w:r>
      <w:r w:rsidR="007811D6">
        <w:t xml:space="preserve">March </w:t>
      </w:r>
      <w:r>
        <w:t xml:space="preserve">2019 </w:t>
      </w:r>
      <w:r w:rsidR="007811D6">
        <w:t xml:space="preserve">– March </w:t>
      </w:r>
      <w:r>
        <w:t>2020</w:t>
      </w:r>
    </w:p>
    <w:p w14:paraId="502ECF4F" w14:textId="01B76A73" w:rsidR="00A3392C" w:rsidRDefault="005643C4" w:rsidP="001330EB">
      <w:pPr>
        <w:pStyle w:val="SpaceAfter"/>
        <w:numPr>
          <w:ilvl w:val="0"/>
          <w:numId w:val="14"/>
        </w:numPr>
      </w:pPr>
      <w:r>
        <w:t>Assist</w:t>
      </w:r>
      <w:r w:rsidR="002B794F">
        <w:t>ed</w:t>
      </w:r>
      <w:r>
        <w:t xml:space="preserve"> residents and </w:t>
      </w:r>
      <w:r w:rsidR="00B22527">
        <w:t>other medical staff</w:t>
      </w:r>
      <w:r>
        <w:t xml:space="preserve"> with a variety of tasks such as: paperwork, filing, escorting patients, and making appointment</w:t>
      </w:r>
      <w:r w:rsidR="001C17C3">
        <w:t>s</w:t>
      </w:r>
    </w:p>
    <w:p w14:paraId="747B71B3" w14:textId="7F3968B1" w:rsidR="0035149D" w:rsidRDefault="000B474F" w:rsidP="001330EB">
      <w:pPr>
        <w:pStyle w:val="SpaceAfter"/>
        <w:numPr>
          <w:ilvl w:val="0"/>
          <w:numId w:val="14"/>
        </w:numPr>
      </w:pPr>
      <w:r>
        <w:t xml:space="preserve">Collaborated with other volunteers to work on different projects, such as fundraisers for the </w:t>
      </w:r>
      <w:r w:rsidR="00665C4A">
        <w:t>medical center</w:t>
      </w:r>
    </w:p>
    <w:p w14:paraId="41E9706E" w14:textId="77777777" w:rsidR="00FE7436" w:rsidRDefault="00FE7436" w:rsidP="00FE7436">
      <w:pPr>
        <w:pStyle w:val="SectionHeading"/>
      </w:pPr>
      <w:r>
        <w:t>Data Science Projects</w:t>
      </w:r>
    </w:p>
    <w:p w14:paraId="057D9C12" w14:textId="22EFB329" w:rsidR="00FE7436" w:rsidRDefault="00FE7436" w:rsidP="00FE7436">
      <w:pPr>
        <w:pStyle w:val="SpaceAfter"/>
        <w:numPr>
          <w:ilvl w:val="0"/>
          <w:numId w:val="14"/>
        </w:numPr>
      </w:pPr>
      <w:r>
        <w:t>The following link is to all data projects done at Simmons University</w:t>
      </w:r>
      <w:r w:rsidR="002D6FD4">
        <w:t xml:space="preserve">: </w:t>
      </w:r>
      <w:hyperlink r:id="rId9" w:history="1">
        <w:r w:rsidRPr="000F03C7">
          <w:rPr>
            <w:rStyle w:val="Hyperlink"/>
          </w:rPr>
          <w:t>https://sarahbeasley02.github.io/</w:t>
        </w:r>
      </w:hyperlink>
    </w:p>
    <w:p w14:paraId="4D0E256E" w14:textId="248AB498" w:rsidR="00351293" w:rsidRDefault="001330EB">
      <w:pPr>
        <w:pStyle w:val="SectionHeading"/>
      </w:pPr>
      <w:r>
        <w:t>Leadership</w:t>
      </w:r>
      <w:r w:rsidR="00B073C5">
        <w:t xml:space="preserve"> Experience</w:t>
      </w:r>
    </w:p>
    <w:p w14:paraId="32BEC4C7" w14:textId="7A0C8CBC" w:rsidR="00351293" w:rsidRDefault="007D3A7E">
      <w:pPr>
        <w:pStyle w:val="Location"/>
      </w:pPr>
      <w:r>
        <w:t>MCPHS University</w:t>
      </w:r>
      <w:r w:rsidR="00DE202C">
        <w:t>, Boston, MA</w:t>
      </w:r>
    </w:p>
    <w:p w14:paraId="5B8FDBA3" w14:textId="0F30E64A" w:rsidR="00351293" w:rsidRDefault="007D3A7E">
      <w:pPr>
        <w:pStyle w:val="JobTitle"/>
      </w:pPr>
      <w:r>
        <w:t>Peer Assistant Leader</w:t>
      </w:r>
      <w:r w:rsidR="00115D44">
        <w:tab/>
      </w:r>
      <w:r>
        <w:t>August 2021</w:t>
      </w:r>
      <w:r w:rsidR="00115D44">
        <w:t xml:space="preserve"> </w:t>
      </w:r>
      <w:sdt>
        <w:sdtPr>
          <w:alias w:val="Separator:"/>
          <w:tag w:val="Separator:"/>
          <w:id w:val="-988010133"/>
          <w:placeholder>
            <w:docPart w:val="573D243C68F84703829301175624491B"/>
          </w:placeholder>
          <w:temporary/>
          <w:showingPlcHdr/>
          <w15:appearance w15:val="hidden"/>
        </w:sdtPr>
        <w:sdtEndPr/>
        <w:sdtContent>
          <w:r w:rsidR="00032A20">
            <w:t>–</w:t>
          </w:r>
        </w:sdtContent>
      </w:sdt>
      <w:r w:rsidR="00115D44">
        <w:t xml:space="preserve"> </w:t>
      </w:r>
      <w:r>
        <w:t xml:space="preserve">Current </w:t>
      </w:r>
    </w:p>
    <w:p w14:paraId="6D2C2AE2" w14:textId="242830DE" w:rsidR="001330EB" w:rsidRDefault="007D3A7E" w:rsidP="001330EB">
      <w:pPr>
        <w:pStyle w:val="SpaceAfter"/>
        <w:numPr>
          <w:ilvl w:val="0"/>
          <w:numId w:val="14"/>
        </w:numPr>
      </w:pPr>
      <w:r>
        <w:t xml:space="preserve">Collaborate with professors </w:t>
      </w:r>
      <w:r w:rsidR="00526C14">
        <w:t xml:space="preserve">weekly </w:t>
      </w:r>
      <w:r>
        <w:t xml:space="preserve">to effectively assist </w:t>
      </w:r>
      <w:r w:rsidR="00426BD3">
        <w:t>students</w:t>
      </w:r>
      <w:r>
        <w:t xml:space="preserve"> with the curricu</w:t>
      </w:r>
      <w:r w:rsidR="002A0482">
        <w:t xml:space="preserve">lum and convey class materials through worksheets </w:t>
      </w:r>
    </w:p>
    <w:p w14:paraId="38E9D1C9" w14:textId="4E022042" w:rsidR="00351293" w:rsidRDefault="004A6AB4" w:rsidP="001330EB">
      <w:pPr>
        <w:pStyle w:val="SpaceAfter"/>
        <w:numPr>
          <w:ilvl w:val="0"/>
          <w:numId w:val="14"/>
        </w:numPr>
      </w:pPr>
      <w:r>
        <w:t xml:space="preserve">Has led session alone in </w:t>
      </w:r>
      <w:r w:rsidR="00063A30">
        <w:t>case(s) where instructor was u</w:t>
      </w:r>
      <w:r w:rsidR="00065AE9">
        <w:t>nable to make it to the class</w:t>
      </w:r>
    </w:p>
    <w:p w14:paraId="60B8F267" w14:textId="2C959A93" w:rsidR="002D6FD4" w:rsidRDefault="00801EDD" w:rsidP="001330EB">
      <w:pPr>
        <w:pStyle w:val="SpaceAfter"/>
        <w:numPr>
          <w:ilvl w:val="0"/>
          <w:numId w:val="14"/>
        </w:numPr>
      </w:pPr>
      <w:r>
        <w:t>Monitors sessions of roughly 40 to 50 students at a time</w:t>
      </w:r>
    </w:p>
    <w:p w14:paraId="7D21D020" w14:textId="6536955A" w:rsidR="00351293" w:rsidRDefault="007D3A7E">
      <w:pPr>
        <w:pStyle w:val="Location"/>
      </w:pPr>
      <w:r>
        <w:t>MCPHS University</w:t>
      </w:r>
      <w:r w:rsidR="00DE202C">
        <w:t>, Boston, MA</w:t>
      </w:r>
    </w:p>
    <w:p w14:paraId="153A601A" w14:textId="57CA88D9" w:rsidR="00351293" w:rsidRDefault="007D3A7E">
      <w:pPr>
        <w:pStyle w:val="JobTitle"/>
      </w:pPr>
      <w:r>
        <w:t xml:space="preserve">Peer Tutor </w:t>
      </w:r>
      <w:r w:rsidR="00115D44">
        <w:tab/>
      </w:r>
      <w:r>
        <w:t>August 2021</w:t>
      </w:r>
      <w:r w:rsidR="001219C5">
        <w:t xml:space="preserve"> </w:t>
      </w:r>
      <w:sdt>
        <w:sdtPr>
          <w:alias w:val="Separator:"/>
          <w:tag w:val="Separator:"/>
          <w:id w:val="-729536887"/>
          <w:placeholder>
            <w:docPart w:val="61EB5BF8FBED423ABE1EC0AEBBCF6B93"/>
          </w:placeholder>
          <w:temporary/>
          <w:showingPlcHdr/>
          <w15:appearance w15:val="hidden"/>
        </w:sdtPr>
        <w:sdtEndPr/>
        <w:sdtContent>
          <w:r w:rsidR="00032A20">
            <w:t>–</w:t>
          </w:r>
        </w:sdtContent>
      </w:sdt>
      <w:r w:rsidR="001219C5">
        <w:t xml:space="preserve"> </w:t>
      </w:r>
      <w:r>
        <w:t>Current</w:t>
      </w:r>
    </w:p>
    <w:p w14:paraId="727D2784" w14:textId="287F313C" w:rsidR="006974FD" w:rsidRDefault="00727F18" w:rsidP="001330EB">
      <w:pPr>
        <w:pStyle w:val="SpaceAfter"/>
        <w:numPr>
          <w:ilvl w:val="0"/>
          <w:numId w:val="14"/>
        </w:numPr>
      </w:pPr>
      <w:r>
        <w:t>Prepare and guide</w:t>
      </w:r>
      <w:r w:rsidR="007D3A7E">
        <w:t xml:space="preserve"> students</w:t>
      </w:r>
      <w:r>
        <w:t xml:space="preserve"> requesting assistance with class material, including revi</w:t>
      </w:r>
      <w:r w:rsidR="001330EB">
        <w:t>ewing basic chemical principles</w:t>
      </w:r>
    </w:p>
    <w:p w14:paraId="218FE635" w14:textId="2E9F1BFF" w:rsidR="001330EB" w:rsidRDefault="001330EB" w:rsidP="001330EB">
      <w:pPr>
        <w:pStyle w:val="SpaceAfter"/>
        <w:numPr>
          <w:ilvl w:val="0"/>
          <w:numId w:val="14"/>
        </w:numPr>
      </w:pPr>
      <w:r>
        <w:t>Weekly tutoring of both one-on-one and</w:t>
      </w:r>
      <w:r w:rsidR="00C53A10">
        <w:t xml:space="preserve"> three-person</w:t>
      </w:r>
      <w:r>
        <w:t xml:space="preserve"> group sessions in chemistry </w:t>
      </w:r>
    </w:p>
    <w:p w14:paraId="6352C8E1" w14:textId="77777777" w:rsidR="006C48BD" w:rsidRDefault="006C48BD" w:rsidP="006C48BD">
      <w:pPr>
        <w:pStyle w:val="Location"/>
      </w:pPr>
      <w:r>
        <w:t>North Torrance High School, Torrance, CA</w:t>
      </w:r>
    </w:p>
    <w:p w14:paraId="79F15A3E" w14:textId="77777777" w:rsidR="006C48BD" w:rsidRDefault="006C48BD" w:rsidP="006C48BD">
      <w:pPr>
        <w:pStyle w:val="JobTitle"/>
      </w:pPr>
      <w:r>
        <w:t>College and Career Club Secretary</w:t>
      </w:r>
      <w:r>
        <w:tab/>
        <w:t>May 2018- June 2020</w:t>
      </w:r>
    </w:p>
    <w:p w14:paraId="32383BD6" w14:textId="5ED479EC" w:rsidR="002D6FD4" w:rsidRDefault="006C48BD" w:rsidP="002D6FD4">
      <w:pPr>
        <w:pStyle w:val="SpaceAfter"/>
        <w:numPr>
          <w:ilvl w:val="0"/>
          <w:numId w:val="14"/>
        </w:numPr>
      </w:pPr>
      <w:r>
        <w:t xml:space="preserve">Collaborated with faculty and the board to plan and organize multiple events for the school, including, but not limited to, College Day and Parent Night. </w:t>
      </w:r>
    </w:p>
    <w:p w14:paraId="18563771" w14:textId="3E99A253" w:rsidR="002D6FD4" w:rsidRDefault="002D6FD4" w:rsidP="002D6FD4">
      <w:pPr>
        <w:pStyle w:val="SpaceAfter"/>
        <w:numPr>
          <w:ilvl w:val="0"/>
          <w:numId w:val="14"/>
        </w:numPr>
      </w:pPr>
      <w:r>
        <w:lastRenderedPageBreak/>
        <w:t>Met with fellow board members two times a month to discuss events and budgeting</w:t>
      </w:r>
    </w:p>
    <w:p w14:paraId="377D8E7C" w14:textId="77777777" w:rsidR="006974FD" w:rsidRDefault="006974FD" w:rsidP="006974FD">
      <w:pPr>
        <w:pStyle w:val="SectionHeading"/>
      </w:pPr>
      <w:r>
        <w:t>Student Clubs</w:t>
      </w:r>
    </w:p>
    <w:p w14:paraId="16571E12" w14:textId="77777777" w:rsidR="006974FD" w:rsidRDefault="006974FD" w:rsidP="006974FD">
      <w:pPr>
        <w:pStyle w:val="Location"/>
      </w:pPr>
      <w:r>
        <w:t>MCPHS University</w:t>
      </w:r>
    </w:p>
    <w:p w14:paraId="2729627F" w14:textId="25246EB2" w:rsidR="006974FD" w:rsidRDefault="0035149D" w:rsidP="006974FD">
      <w:pPr>
        <w:pStyle w:val="JobTitle"/>
      </w:pPr>
      <w:r>
        <w:t>Asian Student Association Member</w:t>
      </w:r>
      <w:r w:rsidR="006974FD">
        <w:tab/>
        <w:t xml:space="preserve">August 2021 </w:t>
      </w:r>
      <w:sdt>
        <w:sdtPr>
          <w:alias w:val="Separator:"/>
          <w:tag w:val="Separator:"/>
          <w:id w:val="351542250"/>
          <w:placeholder>
            <w:docPart w:val="0AC60BC949894A2AA54F8CA0434976D8"/>
          </w:placeholder>
          <w:temporary/>
          <w:showingPlcHdr/>
          <w15:appearance w15:val="hidden"/>
        </w:sdtPr>
        <w:sdtEndPr/>
        <w:sdtContent>
          <w:r w:rsidR="006974FD">
            <w:t>–</w:t>
          </w:r>
        </w:sdtContent>
      </w:sdt>
      <w:r w:rsidR="006974FD">
        <w:t xml:space="preserve"> Current</w:t>
      </w:r>
    </w:p>
    <w:p w14:paraId="304C1F5E" w14:textId="69899551" w:rsidR="003E2AEB" w:rsidRDefault="00D27AE2" w:rsidP="008C56D6">
      <w:pPr>
        <w:pStyle w:val="SpaceAfter"/>
        <w:numPr>
          <w:ilvl w:val="0"/>
          <w:numId w:val="14"/>
        </w:numPr>
      </w:pPr>
      <w:r>
        <w:t>Assist board members in setting u</w:t>
      </w:r>
      <w:r w:rsidR="001F0AF4">
        <w:t>p</w:t>
      </w:r>
      <w:r w:rsidR="0031543B">
        <w:t xml:space="preserve"> and closing</w:t>
      </w:r>
      <w:r w:rsidR="001F0AF4">
        <w:t xml:space="preserve"> multiple events, including some between multiple colleges in the area</w:t>
      </w:r>
    </w:p>
    <w:p w14:paraId="251442F0" w14:textId="62A75F92" w:rsidR="007811D6" w:rsidRDefault="007811D6" w:rsidP="007811D6">
      <w:pPr>
        <w:pStyle w:val="SectionHeading"/>
      </w:pPr>
      <w:r>
        <w:t>Key Skills</w:t>
      </w:r>
    </w:p>
    <w:p w14:paraId="2BFCA101" w14:textId="2B040123" w:rsidR="007811D6" w:rsidRDefault="007811D6" w:rsidP="007811D6">
      <w:pPr>
        <w:pStyle w:val="NormalBodyText"/>
      </w:pPr>
      <w:r>
        <w:t>Practiced Aseptic Technique in Microbiology labs</w:t>
      </w:r>
    </w:p>
    <w:p w14:paraId="15B97EB4" w14:textId="77777777" w:rsidR="007811D6" w:rsidRDefault="007811D6" w:rsidP="007811D6">
      <w:pPr>
        <w:pStyle w:val="NormalBodyText"/>
      </w:pPr>
      <w:r>
        <w:t>Data Analysis</w:t>
      </w:r>
    </w:p>
    <w:p w14:paraId="083E82FB" w14:textId="5738E236" w:rsidR="007811D6" w:rsidRDefault="007811D6" w:rsidP="007811D6">
      <w:pPr>
        <w:pStyle w:val="NormalBodyText"/>
      </w:pPr>
      <w:r>
        <w:t>Familiar with RStudio Data Science Platform</w:t>
      </w:r>
    </w:p>
    <w:p w14:paraId="1A69EC3A" w14:textId="6F148469" w:rsidR="00351293" w:rsidRDefault="003E3086" w:rsidP="009D2EB1">
      <w:pPr>
        <w:pStyle w:val="NormalBodyText"/>
        <w:ind w:left="0"/>
      </w:pPr>
      <w:r>
        <w:t xml:space="preserve"> </w:t>
      </w:r>
    </w:p>
    <w:sectPr w:rsidR="003512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AD067" w14:textId="77777777" w:rsidR="007917C0" w:rsidRDefault="007917C0">
      <w:pPr>
        <w:spacing w:line="240" w:lineRule="auto"/>
      </w:pPr>
      <w:r>
        <w:separator/>
      </w:r>
    </w:p>
  </w:endnote>
  <w:endnote w:type="continuationSeparator" w:id="0">
    <w:p w14:paraId="3C3D0D4B" w14:textId="77777777" w:rsidR="007917C0" w:rsidRDefault="007917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D016" w14:textId="77777777" w:rsidR="00332342" w:rsidRDefault="003323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7B4F1" w14:textId="77777777" w:rsidR="00332342" w:rsidRDefault="003323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6804C" w14:textId="77777777" w:rsidR="00332342" w:rsidRDefault="003323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D572C9" w14:textId="77777777" w:rsidR="007917C0" w:rsidRDefault="007917C0">
      <w:pPr>
        <w:spacing w:line="240" w:lineRule="auto"/>
      </w:pPr>
      <w:r>
        <w:separator/>
      </w:r>
    </w:p>
  </w:footnote>
  <w:footnote w:type="continuationSeparator" w:id="0">
    <w:p w14:paraId="2E99753D" w14:textId="77777777" w:rsidR="007917C0" w:rsidRDefault="007917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32438" w14:textId="77777777" w:rsidR="00332342" w:rsidRDefault="003323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8645D" w14:textId="632AA9DE" w:rsidR="00351293" w:rsidRDefault="007917C0">
    <w:pPr>
      <w:pStyle w:val="YourName"/>
    </w:pPr>
    <w:sdt>
      <w:sdtPr>
        <w:alias w:val="Your name:"/>
        <w:tag w:val="Your name:"/>
        <w:id w:val="1763177383"/>
        <w:placeholder>
          <w:docPart w:val="79C4291FFE9A4F9C8C4AC436098D4E60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r w:rsidR="0003045A">
          <w:t>Sarah Beasley</w:t>
        </w:r>
      </w:sdtContent>
    </w:sdt>
    <w:r w:rsidR="00115D44">
      <w:tab/>
      <w:t xml:space="preserve">Page </w:t>
    </w:r>
    <w:r w:rsidR="00115D44">
      <w:rPr>
        <w:noProof/>
      </w:rPr>
      <w:fldChar w:fldCharType="begin"/>
    </w:r>
    <w:r w:rsidR="00115D44">
      <w:rPr>
        <w:noProof/>
      </w:rPr>
      <w:instrText xml:space="preserve"> PAGE   \* MERGEFORMAT </w:instrText>
    </w:r>
    <w:r w:rsidR="00115D44">
      <w:rPr>
        <w:noProof/>
      </w:rPr>
      <w:fldChar w:fldCharType="separate"/>
    </w:r>
    <w:r w:rsidR="000F72F8">
      <w:rPr>
        <w:noProof/>
      </w:rPr>
      <w:t>2</w:t>
    </w:r>
    <w:r w:rsidR="00115D44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2BCDE" w14:textId="77777777" w:rsidR="00332342" w:rsidRDefault="003323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7103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EB1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045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8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AE6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E35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EAC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E8E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EF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C5C7D"/>
    <w:multiLevelType w:val="hybridMultilevel"/>
    <w:tmpl w:val="898C5904"/>
    <w:lvl w:ilvl="0" w:tplc="9B406686">
      <w:start w:val="95"/>
      <w:numFmt w:val="bullet"/>
      <w:lvlText w:val="-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06E47E0E"/>
    <w:multiLevelType w:val="hybridMultilevel"/>
    <w:tmpl w:val="AA1EB3F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6C6D4EB6"/>
    <w:multiLevelType w:val="hybridMultilevel"/>
    <w:tmpl w:val="8BD4E160"/>
    <w:lvl w:ilvl="0" w:tplc="7B48DA7E">
      <w:start w:val="95"/>
      <w:numFmt w:val="bullet"/>
      <w:lvlText w:val="-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72FF7577"/>
    <w:multiLevelType w:val="hybridMultilevel"/>
    <w:tmpl w:val="402EB78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40"/>
    <w:rsid w:val="0003045A"/>
    <w:rsid w:val="00032A20"/>
    <w:rsid w:val="00041D98"/>
    <w:rsid w:val="000473E6"/>
    <w:rsid w:val="0005420B"/>
    <w:rsid w:val="00063A30"/>
    <w:rsid w:val="00065AE9"/>
    <w:rsid w:val="000967AD"/>
    <w:rsid w:val="000B474F"/>
    <w:rsid w:val="000D5D58"/>
    <w:rsid w:val="000F72F8"/>
    <w:rsid w:val="00104107"/>
    <w:rsid w:val="00115D44"/>
    <w:rsid w:val="001219C5"/>
    <w:rsid w:val="001330EB"/>
    <w:rsid w:val="001366D7"/>
    <w:rsid w:val="00154180"/>
    <w:rsid w:val="00170369"/>
    <w:rsid w:val="001C17C3"/>
    <w:rsid w:val="001E6360"/>
    <w:rsid w:val="001E6FD8"/>
    <w:rsid w:val="001F0AF4"/>
    <w:rsid w:val="002207E0"/>
    <w:rsid w:val="00296263"/>
    <w:rsid w:val="002A0482"/>
    <w:rsid w:val="002A7CF3"/>
    <w:rsid w:val="002B794F"/>
    <w:rsid w:val="002D6FD4"/>
    <w:rsid w:val="00314738"/>
    <w:rsid w:val="0031543B"/>
    <w:rsid w:val="00332342"/>
    <w:rsid w:val="0034722F"/>
    <w:rsid w:val="00351293"/>
    <w:rsid w:val="0035149D"/>
    <w:rsid w:val="00385781"/>
    <w:rsid w:val="003908ED"/>
    <w:rsid w:val="00394CA0"/>
    <w:rsid w:val="003E2AEB"/>
    <w:rsid w:val="003E3086"/>
    <w:rsid w:val="004062EA"/>
    <w:rsid w:val="00426BD3"/>
    <w:rsid w:val="004547A3"/>
    <w:rsid w:val="00477AF7"/>
    <w:rsid w:val="0048625C"/>
    <w:rsid w:val="004A6AB4"/>
    <w:rsid w:val="004A7069"/>
    <w:rsid w:val="004B0744"/>
    <w:rsid w:val="004C0619"/>
    <w:rsid w:val="00526C14"/>
    <w:rsid w:val="005370C9"/>
    <w:rsid w:val="005643C4"/>
    <w:rsid w:val="005B5E8B"/>
    <w:rsid w:val="006243F7"/>
    <w:rsid w:val="006308F8"/>
    <w:rsid w:val="006445E4"/>
    <w:rsid w:val="00665B31"/>
    <w:rsid w:val="00665C4A"/>
    <w:rsid w:val="00670BA5"/>
    <w:rsid w:val="00687EAA"/>
    <w:rsid w:val="00695140"/>
    <w:rsid w:val="006974FD"/>
    <w:rsid w:val="006C3170"/>
    <w:rsid w:val="006C48BD"/>
    <w:rsid w:val="006D3943"/>
    <w:rsid w:val="00727F18"/>
    <w:rsid w:val="00740ED8"/>
    <w:rsid w:val="0076526E"/>
    <w:rsid w:val="007811D6"/>
    <w:rsid w:val="007917C0"/>
    <w:rsid w:val="007B6B3A"/>
    <w:rsid w:val="007C230A"/>
    <w:rsid w:val="007D3A7E"/>
    <w:rsid w:val="00801EDD"/>
    <w:rsid w:val="0081092E"/>
    <w:rsid w:val="00813695"/>
    <w:rsid w:val="00823B8D"/>
    <w:rsid w:val="00847465"/>
    <w:rsid w:val="008C3BBE"/>
    <w:rsid w:val="008C56D6"/>
    <w:rsid w:val="008E396C"/>
    <w:rsid w:val="008F591C"/>
    <w:rsid w:val="0096494E"/>
    <w:rsid w:val="00992C80"/>
    <w:rsid w:val="009D2EB1"/>
    <w:rsid w:val="00A3392C"/>
    <w:rsid w:val="00A52CC0"/>
    <w:rsid w:val="00AC1252"/>
    <w:rsid w:val="00AC6FED"/>
    <w:rsid w:val="00AE082F"/>
    <w:rsid w:val="00AF6D9B"/>
    <w:rsid w:val="00B073C5"/>
    <w:rsid w:val="00B22527"/>
    <w:rsid w:val="00B24A48"/>
    <w:rsid w:val="00B331F4"/>
    <w:rsid w:val="00B5475F"/>
    <w:rsid w:val="00B70E24"/>
    <w:rsid w:val="00BA5FD4"/>
    <w:rsid w:val="00BB76CF"/>
    <w:rsid w:val="00BD7967"/>
    <w:rsid w:val="00BF6A8E"/>
    <w:rsid w:val="00C511DB"/>
    <w:rsid w:val="00C53A10"/>
    <w:rsid w:val="00C72945"/>
    <w:rsid w:val="00CA772E"/>
    <w:rsid w:val="00CC1A5B"/>
    <w:rsid w:val="00CD6F8E"/>
    <w:rsid w:val="00D165C9"/>
    <w:rsid w:val="00D27AE2"/>
    <w:rsid w:val="00D913EB"/>
    <w:rsid w:val="00DC1AE1"/>
    <w:rsid w:val="00DD2ECA"/>
    <w:rsid w:val="00DE202C"/>
    <w:rsid w:val="00E2487D"/>
    <w:rsid w:val="00EF31B1"/>
    <w:rsid w:val="00EF344F"/>
    <w:rsid w:val="00F03831"/>
    <w:rsid w:val="00F14729"/>
    <w:rsid w:val="00F32CFF"/>
    <w:rsid w:val="00F668AF"/>
    <w:rsid w:val="00F67425"/>
    <w:rsid w:val="00FA4686"/>
    <w:rsid w:val="00FE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855C45B"/>
  <w15:docId w15:val="{EAFEF684-2988-46B5-BE26-F63AC6AB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A8E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C72945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45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45"/>
    <w:rPr>
      <w:i/>
      <w:sz w:val="16"/>
    </w:rPr>
  </w:style>
  <w:style w:type="paragraph" w:customStyle="1" w:styleId="JobTitle">
    <w:name w:val="Job Title"/>
    <w:basedOn w:val="Normal"/>
    <w:link w:val="JobTitleChar"/>
    <w:uiPriority w:val="2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uiPriority w:val="2"/>
    <w:rsid w:val="00C72945"/>
    <w:rPr>
      <w:b/>
      <w:sz w:val="16"/>
    </w:rPr>
  </w:style>
  <w:style w:type="paragraph" w:customStyle="1" w:styleId="ContactInformation">
    <w:name w:val="Contact Information"/>
    <w:basedOn w:val="Normal"/>
    <w:uiPriority w:val="1"/>
    <w:qFormat/>
    <w:pPr>
      <w:spacing w:after="400"/>
      <w:ind w:left="288"/>
    </w:pPr>
  </w:style>
  <w:style w:type="paragraph" w:customStyle="1" w:styleId="NormalBodyText">
    <w:name w:val="Normal Body Text"/>
    <w:basedOn w:val="Normal"/>
    <w:uiPriority w:val="2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uiPriority w:val="2"/>
    <w:qFormat/>
    <w:pPr>
      <w:ind w:left="288"/>
    </w:pPr>
  </w:style>
  <w:style w:type="paragraph" w:customStyle="1" w:styleId="SpaceAfter">
    <w:name w:val="Space After"/>
    <w:basedOn w:val="Normal"/>
    <w:uiPriority w:val="2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uiPriority w:val="3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1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uiPriority w:val="3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BlockText">
    <w:name w:val="Block Text"/>
    <w:basedOn w:val="Normal"/>
    <w:uiPriority w:val="3"/>
    <w:semiHidden/>
    <w:unhideWhenUsed/>
    <w:qFormat/>
    <w:rsid w:val="00BF6A8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8E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8E"/>
    <w:rPr>
      <w:rFonts w:asciiTheme="majorHAnsi" w:eastAsiaTheme="majorEastAsia" w:hAnsiTheme="majorHAnsi" w:cstheme="majorBidi"/>
      <w:color w:val="365F91" w:themeColor="accent1" w:themeShade="B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8E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8E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8E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F6A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F6A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F6A8E"/>
    <w:rPr>
      <w:i/>
      <w:iCs/>
      <w:color w:val="365F91" w:themeColor="accent1" w:themeShade="BF"/>
      <w:sz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F6A8E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A8E"/>
    <w:rPr>
      <w:color w:val="595959" w:themeColor="text1" w:themeTint="A6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29626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6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rah-beasley-3608101aa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rahmbeasley02@gmail.com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arahbeasley02.github.io/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334EE8534C428AB8A99B1DA23BB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EE468-3D4A-4FF4-A4E7-08746ADA7A9A}"/>
      </w:docPartPr>
      <w:docPartBody>
        <w:p w:rsidR="0049607C" w:rsidRDefault="0049607C">
          <w:pPr>
            <w:pStyle w:val="AF334EE8534C428AB8A99B1DA23BBB3B"/>
          </w:pPr>
          <w:r>
            <w:t>your name</w:t>
          </w:r>
        </w:p>
      </w:docPartBody>
    </w:docPart>
    <w:docPart>
      <w:docPartPr>
        <w:name w:val="B3745A69FEF74F5FB4A6A64EDF358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FA440-2EB8-4759-8D68-3FD55878C5B0}"/>
      </w:docPartPr>
      <w:docPartBody>
        <w:p w:rsidR="0049607C" w:rsidRDefault="0049607C">
          <w:pPr>
            <w:pStyle w:val="B3745A69FEF74F5FB4A6A64EDF3587B8"/>
          </w:pPr>
          <w:r>
            <w:t>|</w:t>
          </w:r>
        </w:p>
      </w:docPartBody>
    </w:docPart>
    <w:docPart>
      <w:docPartPr>
        <w:name w:val="7387222A5B0247E49CED72F2A14E7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CA7C9-9CA6-4D22-9454-A9C081B1131E}"/>
      </w:docPartPr>
      <w:docPartBody>
        <w:p w:rsidR="0049607C" w:rsidRDefault="0049607C">
          <w:pPr>
            <w:pStyle w:val="7387222A5B0247E49CED72F2A14E70AE"/>
          </w:pPr>
          <w:r>
            <w:t>EDUCATION</w:t>
          </w:r>
        </w:p>
      </w:docPartBody>
    </w:docPart>
    <w:docPart>
      <w:docPartPr>
        <w:name w:val="1CB5DC38F8BC4EBB81E5398896D66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FE895-2794-4745-844E-EC84B85705CB}"/>
      </w:docPartPr>
      <w:docPartBody>
        <w:p w:rsidR="0049607C" w:rsidRDefault="0049607C">
          <w:pPr>
            <w:pStyle w:val="1CB5DC38F8BC4EBB81E5398896D6603C"/>
          </w:pPr>
          <w:r>
            <w:t>–</w:t>
          </w:r>
        </w:p>
      </w:docPartBody>
    </w:docPart>
    <w:docPart>
      <w:docPartPr>
        <w:name w:val="EE0D52FDD7F24125923B1D9442AE6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C4957-64FC-44A8-83FB-FE37668D4401}"/>
      </w:docPartPr>
      <w:docPartBody>
        <w:p w:rsidR="0049607C" w:rsidRDefault="0049607C">
          <w:pPr>
            <w:pStyle w:val="EE0D52FDD7F24125923B1D9442AE6E40"/>
          </w:pPr>
          <w:r>
            <w:t>TEACHING EXPERIENCE</w:t>
          </w:r>
        </w:p>
      </w:docPartBody>
    </w:docPart>
    <w:docPart>
      <w:docPartPr>
        <w:name w:val="573D243C68F847038293011756244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DB56A-415F-4C7C-8A5D-386C1F5796BD}"/>
      </w:docPartPr>
      <w:docPartBody>
        <w:p w:rsidR="0049607C" w:rsidRDefault="0049607C">
          <w:pPr>
            <w:pStyle w:val="573D243C68F84703829301175624491B"/>
          </w:pPr>
          <w:r>
            <w:t>–</w:t>
          </w:r>
        </w:p>
      </w:docPartBody>
    </w:docPart>
    <w:docPart>
      <w:docPartPr>
        <w:name w:val="61EB5BF8FBED423ABE1EC0AEBBCF6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06DA4-5359-4EE0-B8FA-0350CD2DFB52}"/>
      </w:docPartPr>
      <w:docPartBody>
        <w:p w:rsidR="0049607C" w:rsidRDefault="0049607C">
          <w:pPr>
            <w:pStyle w:val="61EB5BF8FBED423ABE1EC0AEBBCF6B93"/>
          </w:pPr>
          <w:r>
            <w:t>–</w:t>
          </w:r>
        </w:p>
      </w:docPartBody>
    </w:docPart>
    <w:docPart>
      <w:docPartPr>
        <w:name w:val="79C4291FFE9A4F9C8C4AC436098D4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A4DD9-D703-4C3C-87F6-22983309D027}"/>
      </w:docPartPr>
      <w:docPartBody>
        <w:p w:rsidR="0049607C" w:rsidRDefault="0049607C">
          <w:pPr>
            <w:pStyle w:val="79C4291FFE9A4F9C8C4AC436098D4E60"/>
          </w:pPr>
          <w:r>
            <w:t>“The Female Betrayed and Modern Media”</w:t>
          </w:r>
        </w:p>
      </w:docPartBody>
    </w:docPart>
    <w:docPart>
      <w:docPartPr>
        <w:name w:val="0AC60BC949894A2AA54F8CA043497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58E1D-9CB3-47D3-9F04-1D13B7BA29B7}"/>
      </w:docPartPr>
      <w:docPartBody>
        <w:p w:rsidR="0040557A" w:rsidRDefault="00C725CE" w:rsidP="00C725CE">
          <w:pPr>
            <w:pStyle w:val="0AC60BC949894A2AA54F8CA0434976D8"/>
          </w:pPr>
          <w:r>
            <w:t>–</w:t>
          </w:r>
        </w:p>
      </w:docPartBody>
    </w:docPart>
    <w:docPart>
      <w:docPartPr>
        <w:name w:val="730106F81CF841E89A8C624AC35AC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EE79D-6DB0-4C2C-AC9B-F21C432F7061}"/>
      </w:docPartPr>
      <w:docPartBody>
        <w:p w:rsidR="00544CBE" w:rsidRDefault="0040557A" w:rsidP="0040557A">
          <w:pPr>
            <w:pStyle w:val="730106F81CF841E89A8C624AC35AC3FA"/>
          </w:pPr>
          <w:r>
            <w:t>TEACHING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7C"/>
    <w:rsid w:val="000E52A0"/>
    <w:rsid w:val="001A0835"/>
    <w:rsid w:val="0033157A"/>
    <w:rsid w:val="003B6B7F"/>
    <w:rsid w:val="0040557A"/>
    <w:rsid w:val="0049607C"/>
    <w:rsid w:val="00515190"/>
    <w:rsid w:val="0053706A"/>
    <w:rsid w:val="00544CBE"/>
    <w:rsid w:val="007D7CB9"/>
    <w:rsid w:val="00C7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334EE8534C428AB8A99B1DA23BBB3B">
    <w:name w:val="AF334EE8534C428AB8A99B1DA23BBB3B"/>
  </w:style>
  <w:style w:type="paragraph" w:customStyle="1" w:styleId="1A4F6056844E42EBA995BF90DCBFDF89">
    <w:name w:val="1A4F6056844E42EBA995BF90DCBFDF89"/>
  </w:style>
  <w:style w:type="paragraph" w:customStyle="1" w:styleId="B3745A69FEF74F5FB4A6A64EDF3587B8">
    <w:name w:val="B3745A69FEF74F5FB4A6A64EDF3587B8"/>
  </w:style>
  <w:style w:type="paragraph" w:customStyle="1" w:styleId="7387222A5B0247E49CED72F2A14E70AE">
    <w:name w:val="7387222A5B0247E49CED72F2A14E70AE"/>
  </w:style>
  <w:style w:type="paragraph" w:customStyle="1" w:styleId="763C60D192CF4723B730C7E83096C286">
    <w:name w:val="763C60D192CF4723B730C7E83096C286"/>
  </w:style>
  <w:style w:type="paragraph" w:customStyle="1" w:styleId="1CB5DC38F8BC4EBB81E5398896D6603C">
    <w:name w:val="1CB5DC38F8BC4EBB81E5398896D6603C"/>
  </w:style>
  <w:style w:type="paragraph" w:customStyle="1" w:styleId="EE0D52FDD7F24125923B1D9442AE6E40">
    <w:name w:val="EE0D52FDD7F24125923B1D9442AE6E40"/>
  </w:style>
  <w:style w:type="paragraph" w:customStyle="1" w:styleId="573D243C68F84703829301175624491B">
    <w:name w:val="573D243C68F84703829301175624491B"/>
  </w:style>
  <w:style w:type="paragraph" w:customStyle="1" w:styleId="61EB5BF8FBED423ABE1EC0AEBBCF6B93">
    <w:name w:val="61EB5BF8FBED423ABE1EC0AEBBCF6B93"/>
  </w:style>
  <w:style w:type="paragraph" w:customStyle="1" w:styleId="79C4291FFE9A4F9C8C4AC436098D4E60">
    <w:name w:val="79C4291FFE9A4F9C8C4AC436098D4E60"/>
  </w:style>
  <w:style w:type="paragraph" w:customStyle="1" w:styleId="0AC60BC949894A2AA54F8CA0434976D8">
    <w:name w:val="0AC60BC949894A2AA54F8CA0434976D8"/>
    <w:rsid w:val="00C725CE"/>
    <w:rPr>
      <w:lang w:eastAsia="ko-KR"/>
    </w:rPr>
  </w:style>
  <w:style w:type="paragraph" w:customStyle="1" w:styleId="FC2B8304819244ADB696807B8585B9F3">
    <w:name w:val="FC2B8304819244ADB696807B8585B9F3"/>
    <w:rsid w:val="00C725CE"/>
    <w:rPr>
      <w:lang w:eastAsia="ko-KR"/>
    </w:rPr>
  </w:style>
  <w:style w:type="paragraph" w:customStyle="1" w:styleId="60451DA6BBE44B0DABDE4CA9A845B6F0">
    <w:name w:val="60451DA6BBE44B0DABDE4CA9A845B6F0"/>
    <w:rsid w:val="0040557A"/>
    <w:rPr>
      <w:lang w:eastAsia="ko-KR"/>
    </w:rPr>
  </w:style>
  <w:style w:type="paragraph" w:customStyle="1" w:styleId="730106F81CF841E89A8C624AC35AC3FA">
    <w:name w:val="730106F81CF841E89A8C624AC35AC3FA"/>
    <w:rsid w:val="0040557A"/>
    <w:rPr>
      <w:lang w:eastAsia="ko-KR"/>
    </w:rPr>
  </w:style>
  <w:style w:type="paragraph" w:customStyle="1" w:styleId="AD9CE70A362A42C89CBF6D8BEB4DF5BD">
    <w:name w:val="AD9CE70A362A42C89CBF6D8BEB4DF5BD"/>
    <w:rsid w:val="0040557A"/>
    <w:rPr>
      <w:lang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5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Beasley</dc:creator>
  <cp:keywords/>
  <cp:lastModifiedBy>Microsoft account</cp:lastModifiedBy>
  <cp:revision>5</cp:revision>
  <cp:lastPrinted>2006-08-01T17:47:00Z</cp:lastPrinted>
  <dcterms:created xsi:type="dcterms:W3CDTF">2022-06-12T23:32:00Z</dcterms:created>
  <dcterms:modified xsi:type="dcterms:W3CDTF">2022-06-23T21:43:00Z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